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DE" w:rsidRDefault="00703EDE" w:rsidP="00F04355">
      <w:pPr>
        <w:pStyle w:val="Titre"/>
      </w:pPr>
    </w:p>
    <w:p w:rsidR="00703EDE" w:rsidRDefault="00703EDE" w:rsidP="00F04355">
      <w:pPr>
        <w:pStyle w:val="Titre"/>
      </w:pPr>
    </w:p>
    <w:p w:rsidR="00703EDE" w:rsidRDefault="00703EDE" w:rsidP="00F04355">
      <w:pPr>
        <w:pStyle w:val="Titre"/>
      </w:pPr>
    </w:p>
    <w:p w:rsidR="00703EDE" w:rsidRDefault="00703EDE" w:rsidP="00F04355">
      <w:pPr>
        <w:pStyle w:val="Titre"/>
      </w:pPr>
    </w:p>
    <w:p w:rsidR="00703EDE" w:rsidRDefault="00D52D60" w:rsidP="00F04355">
      <w:pPr>
        <w:pStyle w:val="Titre"/>
      </w:pPr>
      <w:fldSimple w:instr=" FILENAME  \* FirstCap  \* MERGEFORMAT ">
        <w:r w:rsidR="00A2626B">
          <w:rPr>
            <w:noProof/>
          </w:rPr>
          <w:t>VPTemplate</w:t>
        </w:r>
      </w:fldSimple>
    </w:p>
    <w:p w:rsidR="005071BF" w:rsidRDefault="00A2626B" w:rsidP="00F04355">
      <w:pPr>
        <w:rPr>
          <w:rStyle w:val="Emphaseple"/>
        </w:rPr>
      </w:pPr>
      <w:r>
        <w:rPr>
          <w:kern w:val="28"/>
        </w:rPr>
        <w:t>Dossier d'analyse</w:t>
      </w:r>
      <w:r w:rsidR="00D52D60">
        <w:rPr>
          <w:kern w:val="28"/>
        </w:rPr>
        <w:fldChar w:fldCharType="begin"/>
      </w:r>
      <w:r>
        <w:rPr>
          <w:kern w:val="28"/>
        </w:rPr>
        <w:instrText xml:space="preserve"> TITLE   \* MERGEFORMAT </w:instrText>
      </w:r>
      <w:r w:rsidR="00D52D60">
        <w:rPr>
          <w:kern w:val="28"/>
        </w:rPr>
        <w:fldChar w:fldCharType="end"/>
      </w:r>
      <w:r w:rsidR="00D52D60">
        <w:rPr>
          <w:rStyle w:val="Emphaseple"/>
        </w:rPr>
        <w:fldChar w:fldCharType="begin"/>
      </w:r>
      <w:r>
        <w:rPr>
          <w:rStyle w:val="Emphaseple"/>
        </w:rPr>
        <w:instrText xml:space="preserve"> SUBJECT  \* FirstCap  \* MERGEFORMAT </w:instrText>
      </w:r>
      <w:r w:rsidR="00D52D60">
        <w:rPr>
          <w:rStyle w:val="Emphaseple"/>
        </w:rPr>
        <w:fldChar w:fldCharType="end"/>
      </w:r>
      <w:r w:rsidR="005349E4" w:rsidRPr="005071BF">
        <w:rPr>
          <w:rStyle w:val="Emphaseple"/>
        </w:rPr>
        <w:br w:type="page"/>
      </w:r>
    </w:p>
    <w:sdt>
      <w:sdtPr>
        <w:rPr>
          <w:rFonts w:ascii="Calibri" w:hAnsi="Calibri"/>
          <w:i/>
          <w:iCs/>
          <w:color w:val="auto"/>
          <w:spacing w:val="0"/>
          <w:kern w:val="0"/>
          <w:sz w:val="22"/>
          <w:szCs w:val="22"/>
        </w:rPr>
        <w:id w:val="93229463"/>
        <w:docPartObj>
          <w:docPartGallery w:val="Table of Contents"/>
          <w:docPartUnique/>
        </w:docPartObj>
      </w:sdtPr>
      <w:sdtContent>
        <w:p w:rsidR="005071BF" w:rsidRDefault="005071BF" w:rsidP="00F04355">
          <w:pPr>
            <w:pStyle w:val="Titre"/>
          </w:pPr>
          <w:r>
            <w:t>Sommaire</w:t>
          </w:r>
        </w:p>
        <w:p w:rsidR="005071BF" w:rsidRDefault="00D52D60" w:rsidP="001F7EB0">
          <w:pPr>
            <w:pStyle w:val="TM1"/>
          </w:pPr>
          <w:fldSimple w:instr=" TOC \o &quot;1-3&quot; \h \z \u ">
            <w:r w:rsidR="00A2626B">
              <w:rPr>
                <w:noProof/>
              </w:rPr>
              <w:t>Aucune entrée de table des matières n'a été trouvée.</w:t>
            </w:r>
          </w:fldSimple>
        </w:p>
      </w:sdtContent>
    </w:sdt>
    <w:p w:rsidR="00FE15A3" w:rsidRDefault="00FE15A3" w:rsidP="00F04355">
      <w:r>
        <w:br w:type="page"/>
      </w:r>
    </w:p>
    <w:p w:rsidR="008278BF" w:rsidRPr="00AB0E90" w:rsidRDefault="008278BF" w:rsidP="00AB0E90">
      <w:pPr>
        <w:pStyle w:val="Titre3"/>
        <w:numPr>
          <w:ilvl w:val="0"/>
          <w:numId w:val="0"/>
        </w:numPr>
      </w:pPr>
    </w:p>
    <w:sectPr w:rsidR="008278BF" w:rsidRPr="00AB0E90" w:rsidSect="008A4B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1BF" w:rsidRDefault="005071BF" w:rsidP="00F04355">
      <w:r>
        <w:separator/>
      </w:r>
    </w:p>
  </w:endnote>
  <w:endnote w:type="continuationSeparator" w:id="0">
    <w:p w:rsidR="005071BF" w:rsidRDefault="005071BF" w:rsidP="00F04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03" w:rsidRDefault="00B71A0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4" w:rsidRPr="00094FDC" w:rsidRDefault="00A2626B" w:rsidP="00F04355">
    <w:pPr>
      <w:pStyle w:val="Pieddepage"/>
    </w:pPr>
    <w:r>
      <w:t>Dossier d'analyse</w:t>
    </w:r>
    <w:r>
      <w:tab/>
    </w:r>
    <w:r w:rsidR="00D52D60">
      <w:fldChar w:fldCharType="begin"/>
    </w:r>
    <w:r>
      <w:instrText xml:space="preserve"> SUBJECT  \* FirstCap  \* MERGEFORMAT </w:instrText>
    </w:r>
    <w:r w:rsidR="00D52D60">
      <w:fldChar w:fldCharType="end"/>
    </w:r>
    <w:r w:rsidR="00D52D60">
      <w:fldChar w:fldCharType="begin"/>
    </w:r>
    <w:r>
      <w:instrText xml:space="preserve"> SUBJECT   \* MERGEFORMAT </w:instrText>
    </w:r>
    <w:r w:rsidR="00D52D60">
      <w:fldChar w:fldCharType="end"/>
    </w:r>
    <w:r w:rsidR="00094FDC" w:rsidRPr="00094FDC">
      <w:tab/>
    </w:r>
    <w:r w:rsidR="005349E4" w:rsidRPr="00094FDC">
      <w:t xml:space="preserve">Page </w:t>
    </w:r>
    <w:fldSimple w:instr=" PAGE   \* MERGEFORMAT ">
      <w:r w:rsidR="00AB0E90">
        <w:rPr>
          <w:noProof/>
        </w:rPr>
        <w:t>2</w:t>
      </w:r>
    </w:fldSimple>
    <w:r w:rsidR="003D55BB" w:rsidRPr="00094FDC">
      <w:br/>
    </w:r>
    <w:r w:rsidR="00094FDC">
      <w:t xml:space="preserve"> </w:t>
    </w:r>
    <w:r w:rsidR="005071BF">
      <w:tab/>
    </w:r>
    <w:sdt>
      <w:sdtPr>
        <w:alias w:val="Auteur "/>
        <w:id w:val="932294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5071BF">
          <w:t>jpdms</w:t>
        </w:r>
        <w:proofErr w:type="spellEnd"/>
      </w:sdtContent>
    </w:sdt>
  </w:p>
  <w:p w:rsidR="005349E4" w:rsidRPr="00094FDC" w:rsidRDefault="005349E4" w:rsidP="00F0435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03" w:rsidRDefault="00B71A0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1BF" w:rsidRDefault="005071BF" w:rsidP="00F04355">
      <w:r>
        <w:separator/>
      </w:r>
    </w:p>
  </w:footnote>
  <w:footnote w:type="continuationSeparator" w:id="0">
    <w:p w:rsidR="005071BF" w:rsidRDefault="005071BF" w:rsidP="00F043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03" w:rsidRDefault="00B71A0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E4" w:rsidRPr="002A6929" w:rsidRDefault="00094FDC" w:rsidP="00F04355">
    <w:pPr>
      <w:pStyle w:val="En-tte"/>
    </w:pPr>
    <w:r w:rsidRPr="002A6929">
      <w:t>BTS IRIS LIVH Colomiers</w:t>
    </w:r>
    <w:r w:rsidRPr="002A6929">
      <w:tab/>
    </w:r>
    <w:fldSimple w:instr=" FILENAME  \* FirstCap  \* MERGEFORMAT ">
      <w:r w:rsidR="00A2626B">
        <w:rPr>
          <w:noProof/>
        </w:rPr>
        <w:t>VPTemplate</w:t>
      </w:r>
    </w:fldSimple>
    <w:r w:rsidRPr="002A6929">
      <w:tab/>
    </w:r>
    <w:fldSimple w:instr=" SAVEDATE  \@ &quot;d MMMM yyyy&quot;  \* MERGEFORMAT ">
      <w:r w:rsidR="00AB0E90">
        <w:rPr>
          <w:noProof/>
        </w:rPr>
        <w:t>11 octobre 2010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A03" w:rsidRDefault="00B71A0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5C9A"/>
    <w:multiLevelType w:val="hybridMultilevel"/>
    <w:tmpl w:val="405A2EE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E6E43"/>
    <w:multiLevelType w:val="multilevel"/>
    <w:tmpl w:val="4E882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960F69"/>
    <w:multiLevelType w:val="multilevel"/>
    <w:tmpl w:val="949EDC3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615C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F9462D"/>
    <w:multiLevelType w:val="hybridMultilevel"/>
    <w:tmpl w:val="048CF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457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0278CF"/>
    <w:rsid w:val="000278CF"/>
    <w:rsid w:val="00046879"/>
    <w:rsid w:val="000722BD"/>
    <w:rsid w:val="00090B21"/>
    <w:rsid w:val="00094FDC"/>
    <w:rsid w:val="000C443A"/>
    <w:rsid w:val="000E6C31"/>
    <w:rsid w:val="0014785D"/>
    <w:rsid w:val="00154998"/>
    <w:rsid w:val="0016088A"/>
    <w:rsid w:val="001977AE"/>
    <w:rsid w:val="001E1E3E"/>
    <w:rsid w:val="001F7EB0"/>
    <w:rsid w:val="002A6929"/>
    <w:rsid w:val="002C5875"/>
    <w:rsid w:val="002E1C6E"/>
    <w:rsid w:val="00315696"/>
    <w:rsid w:val="00386EB2"/>
    <w:rsid w:val="003D55BB"/>
    <w:rsid w:val="0047457A"/>
    <w:rsid w:val="00487275"/>
    <w:rsid w:val="004C44F9"/>
    <w:rsid w:val="005071BF"/>
    <w:rsid w:val="00531B9A"/>
    <w:rsid w:val="005349E4"/>
    <w:rsid w:val="00545E46"/>
    <w:rsid w:val="00546B1D"/>
    <w:rsid w:val="00587ACC"/>
    <w:rsid w:val="00595E8C"/>
    <w:rsid w:val="005E024D"/>
    <w:rsid w:val="006403EF"/>
    <w:rsid w:val="006A2F53"/>
    <w:rsid w:val="00703EDE"/>
    <w:rsid w:val="00724ACE"/>
    <w:rsid w:val="007B6E1A"/>
    <w:rsid w:val="007C1E33"/>
    <w:rsid w:val="007E17E8"/>
    <w:rsid w:val="008278BF"/>
    <w:rsid w:val="00841F05"/>
    <w:rsid w:val="0088388E"/>
    <w:rsid w:val="008A4B09"/>
    <w:rsid w:val="008B02CA"/>
    <w:rsid w:val="008C7EFB"/>
    <w:rsid w:val="008E1C2A"/>
    <w:rsid w:val="008F6B3E"/>
    <w:rsid w:val="00945FC5"/>
    <w:rsid w:val="00946E9D"/>
    <w:rsid w:val="00965AE9"/>
    <w:rsid w:val="00A02556"/>
    <w:rsid w:val="00A2626B"/>
    <w:rsid w:val="00A528E9"/>
    <w:rsid w:val="00AB0E90"/>
    <w:rsid w:val="00B07D1A"/>
    <w:rsid w:val="00B1221B"/>
    <w:rsid w:val="00B32116"/>
    <w:rsid w:val="00B71A03"/>
    <w:rsid w:val="00B83A86"/>
    <w:rsid w:val="00B97188"/>
    <w:rsid w:val="00BA5F9D"/>
    <w:rsid w:val="00BD3E56"/>
    <w:rsid w:val="00C168C8"/>
    <w:rsid w:val="00C634FE"/>
    <w:rsid w:val="00C84F59"/>
    <w:rsid w:val="00D03D5D"/>
    <w:rsid w:val="00D04F48"/>
    <w:rsid w:val="00D20703"/>
    <w:rsid w:val="00D52D60"/>
    <w:rsid w:val="00DC7D8E"/>
    <w:rsid w:val="00E70A34"/>
    <w:rsid w:val="00E95905"/>
    <w:rsid w:val="00EF3E1C"/>
    <w:rsid w:val="00F04355"/>
    <w:rsid w:val="00F66E67"/>
    <w:rsid w:val="00FC2E88"/>
    <w:rsid w:val="00FE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55"/>
    <w:pPr>
      <w:spacing w:after="200" w:line="276" w:lineRule="auto"/>
      <w:contextualSpacing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57A"/>
    <w:pPr>
      <w:keepNext/>
      <w:keepLines/>
      <w:numPr>
        <w:numId w:val="9"/>
      </w:numPr>
      <w:spacing w:before="480" w:after="0"/>
      <w:outlineLvl w:val="0"/>
    </w:pPr>
    <w:rPr>
      <w:rFonts w:ascii="Cambria" w:hAnsi="Cambria"/>
      <w:b/>
      <w:bCs/>
      <w:color w:val="365F9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6929"/>
    <w:pPr>
      <w:keepNext/>
      <w:keepLines/>
      <w:numPr>
        <w:ilvl w:val="1"/>
        <w:numId w:val="9"/>
      </w:numPr>
      <w:tabs>
        <w:tab w:val="left" w:pos="851"/>
      </w:tabs>
      <w:spacing w:before="200" w:after="0"/>
      <w:ind w:left="567" w:hanging="283"/>
      <w:outlineLvl w:val="1"/>
    </w:pPr>
    <w:rPr>
      <w:rFonts w:ascii="Cambria" w:hAnsi="Cambria"/>
      <w:b/>
      <w:bCs/>
      <w:color w:val="4F81BD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AB0E90"/>
    <w:pPr>
      <w:outlineLvl w:val="2"/>
    </w:p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7457A"/>
    <w:rPr>
      <w:rFonts w:ascii="Cambria" w:hAnsi="Cambria"/>
      <w:b/>
      <w:bCs/>
      <w:color w:val="365F91"/>
      <w:sz w:val="32"/>
      <w:szCs w:val="32"/>
      <w:lang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  <w:ind w:left="567" w:firstLine="284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rsid w:val="002A6929"/>
    <w:rPr>
      <w:rFonts w:ascii="Cambria" w:hAnsi="Cambria"/>
      <w:b/>
      <w:bCs/>
      <w:color w:val="4F81BD"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AB0E90"/>
    <w:rPr>
      <w:rFonts w:ascii="Cambria" w:hAnsi="Cambria"/>
      <w:b/>
      <w:bCs/>
      <w:color w:val="4F81BD"/>
      <w:sz w:val="28"/>
      <w:szCs w:val="28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8C7EFB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iPriority w:val="99"/>
    <w:unhideWhenUsed/>
    <w:rsid w:val="002A69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6929"/>
    <w:rPr>
      <w:sz w:val="22"/>
      <w:szCs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2A6929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2A6929"/>
    <w:rPr>
      <w:rFonts w:asciiTheme="majorHAnsi" w:hAnsiTheme="majorHAnsi"/>
      <w:sz w:val="22"/>
      <w:szCs w:val="22"/>
      <w:lang w:eastAsia="en-US" w:bidi="en-US"/>
    </w:rPr>
  </w:style>
  <w:style w:type="paragraph" w:customStyle="1" w:styleId="Sources">
    <w:name w:val="Sources"/>
    <w:basedOn w:val="Normal"/>
    <w:link w:val="SourcesCar"/>
    <w:qFormat/>
    <w:rsid w:val="004872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</w:tabs>
      <w:ind w:left="851" w:right="281"/>
    </w:pPr>
  </w:style>
  <w:style w:type="character" w:customStyle="1" w:styleId="SourcesCar">
    <w:name w:val="Sources Car"/>
    <w:basedOn w:val="Policepardfaut"/>
    <w:link w:val="Sources"/>
    <w:rsid w:val="00487275"/>
    <w:rPr>
      <w:sz w:val="22"/>
      <w:szCs w:val="22"/>
      <w:shd w:val="clear" w:color="auto" w:fill="F2F2F2" w:themeFill="background1" w:themeFillShade="F2"/>
      <w:lang w:eastAsia="en-US" w:bidi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20703"/>
    <w:pPr>
      <w:tabs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20703"/>
    <w:pPr>
      <w:tabs>
        <w:tab w:val="left" w:pos="851"/>
        <w:tab w:val="right" w:pos="9072"/>
      </w:tabs>
      <w:spacing w:after="100"/>
      <w:ind w:left="284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D20703"/>
    <w:pPr>
      <w:tabs>
        <w:tab w:val="right" w:pos="9072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47457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071BF"/>
    <w:rPr>
      <w:color w:val="808080"/>
    </w:rPr>
  </w:style>
  <w:style w:type="paragraph" w:customStyle="1" w:styleId="Heading1">
    <w:name w:val="Heading 1"/>
    <w:basedOn w:val="Titre1"/>
    <w:link w:val="Heading1Car"/>
    <w:qFormat/>
    <w:rsid w:val="00D20703"/>
  </w:style>
  <w:style w:type="paragraph" w:customStyle="1" w:styleId="Heading2">
    <w:name w:val="Heading 2"/>
    <w:basedOn w:val="Titre2"/>
    <w:link w:val="Heading2Car"/>
    <w:qFormat/>
    <w:rsid w:val="00D20703"/>
    <w:pPr>
      <w:tabs>
        <w:tab w:val="clear" w:pos="851"/>
      </w:tabs>
      <w:ind w:left="0" w:firstLine="0"/>
    </w:pPr>
  </w:style>
  <w:style w:type="character" w:customStyle="1" w:styleId="Heading1Car">
    <w:name w:val="Heading 1 Car"/>
    <w:basedOn w:val="Titre1Car"/>
    <w:link w:val="Heading1"/>
    <w:rsid w:val="00D20703"/>
    <w:rPr>
      <w:b/>
      <w:bCs/>
    </w:rPr>
  </w:style>
  <w:style w:type="paragraph" w:customStyle="1" w:styleId="Heading3">
    <w:name w:val="Heading 3"/>
    <w:basedOn w:val="Titre3"/>
    <w:link w:val="Heading3Car"/>
    <w:qFormat/>
    <w:rsid w:val="00D20703"/>
    <w:pPr>
      <w:ind w:left="0" w:firstLine="0"/>
    </w:pPr>
  </w:style>
  <w:style w:type="character" w:customStyle="1" w:styleId="Heading2Car">
    <w:name w:val="Heading 2 Car"/>
    <w:basedOn w:val="Titre2Car"/>
    <w:link w:val="Heading2"/>
    <w:rsid w:val="00D20703"/>
    <w:rPr>
      <w:b/>
      <w:bCs/>
    </w:rPr>
  </w:style>
  <w:style w:type="character" w:customStyle="1" w:styleId="Heading3Car">
    <w:name w:val="Heading 3 Car"/>
    <w:basedOn w:val="Titre3Car"/>
    <w:link w:val="Heading3"/>
    <w:rsid w:val="00D207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Cours\Methode\Conduite%20Projet\Plan%20qualit&#233;\ModelesWord\modeleVP201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98F42-2E4E-45CD-9488-5535AE1D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modeleVP2010</Template>
  <TotalTime>43</TotalTime>
  <Pages>3</Pages>
  <Words>14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Do</dc:subject>
  <dc:creator>jpdms</dc:creator>
  <cp:lastModifiedBy>jpdms</cp:lastModifiedBy>
  <cp:revision>11</cp:revision>
  <dcterms:created xsi:type="dcterms:W3CDTF">2010-10-10T21:03:00Z</dcterms:created>
  <dcterms:modified xsi:type="dcterms:W3CDTF">2010-10-10T23:31:00Z</dcterms:modified>
</cp:coreProperties>
</file>